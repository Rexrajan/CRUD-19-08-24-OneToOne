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70B3" w14:textId="13FE0F87" w:rsidR="00F56134" w:rsidRDefault="00F56134" w:rsidP="00FC15CA">
      <w:pPr>
        <w:spacing w:before="240" w:line="120" w:lineRule="auto"/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</w:pPr>
    </w:p>
    <w:p w14:paraId="23FAA362" w14:textId="1DA85576" w:rsidR="00007CE5" w:rsidRPr="00FC2F63" w:rsidRDefault="00B47C93" w:rsidP="001D68B3">
      <w:pPr>
        <w:spacing w:before="240" w:line="120" w:lineRule="auto"/>
        <w:jc w:val="center"/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</w:pPr>
      <w:bookmarkStart w:id="0" w:name="_Hlk175860904"/>
      <w:r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  <w:t>rex rajan a</w:t>
      </w:r>
      <w:bookmarkEnd w:id="0"/>
    </w:p>
    <w:p w14:paraId="63B89494" w14:textId="5DE349EF" w:rsidR="00B90B6F" w:rsidRPr="009957D2" w:rsidRDefault="006021F1" w:rsidP="001D68B3">
      <w:pPr>
        <w:spacing w:before="240" w:line="120" w:lineRule="auto"/>
        <w:jc w:val="center"/>
        <w:rPr>
          <w:rFonts w:ascii="Times New Roman" w:eastAsiaTheme="minorEastAsia" w:hAnsi="Times New Roman" w:cs="Times New Roman"/>
          <w:caps/>
          <w:sz w:val="22"/>
        </w:rPr>
      </w:pPr>
      <w:bookmarkStart w:id="1" w:name="_Hlk175860911"/>
      <w:r w:rsidRPr="001D68B3">
        <w:rPr>
          <w:rFonts w:ascii="Times New Roman" w:eastAsiaTheme="minorEastAsia" w:hAnsi="Times New Roman" w:cs="Times New Roman"/>
          <w:caps/>
          <w:sz w:val="32"/>
          <w:szCs w:val="32"/>
        </w:rPr>
        <w:t>BAckEnd developer</w:t>
      </w:r>
    </w:p>
    <w:p w14:paraId="37ECB58B" w14:textId="73984D42" w:rsidR="00B90B6F" w:rsidRPr="002D0D06" w:rsidRDefault="00B47C93" w:rsidP="001D68B3">
      <w:pPr>
        <w:spacing w:before="240" w:line="120" w:lineRule="auto"/>
        <w:jc w:val="center"/>
        <w:rPr>
          <w:rFonts w:ascii="Times New Roman" w:eastAsiaTheme="minorEastAsia" w:hAnsi="Times New Roman" w:cs="Times New Roman"/>
          <w:caps/>
        </w:rPr>
      </w:pPr>
      <w:bookmarkStart w:id="2" w:name="_Hlk175860928"/>
      <w:bookmarkEnd w:id="1"/>
      <w:r>
        <w:rPr>
          <w:rFonts w:ascii="Times New Roman" w:eastAsiaTheme="minorEastAsia" w:hAnsi="Times New Roman" w:cs="Times New Roman"/>
          <w:caps/>
          <w:sz w:val="22"/>
        </w:rPr>
        <w:t>35, jai nagar, cuddalore-607002</w:t>
      </w:r>
      <w:r w:rsidR="00E61883">
        <w:rPr>
          <w:rFonts w:ascii="Times New Roman" w:hAnsi="Times New Roman" w:cs="Times New Roman"/>
          <w:color w:val="564B3C" w:themeColor="text2"/>
        </w:rPr>
        <w:t xml:space="preserve">    </w:t>
      </w:r>
      <w:r w:rsidR="00CF36DF">
        <w:rPr>
          <w:rFonts w:ascii="Times New Roman" w:hAnsi="Times New Roman" w:cs="Times New Roman"/>
          <w:color w:val="564B3C" w:themeColor="text2"/>
        </w:rPr>
        <w:t xml:space="preserve"> </w:t>
      </w:r>
      <w:r w:rsidR="002C04E6">
        <w:rPr>
          <w:rFonts w:ascii="Times New Roman" w:hAnsi="Times New Roman" w:cs="Times New Roman"/>
          <w:color w:val="564B3C" w:themeColor="text2"/>
        </w:rPr>
        <w:t xml:space="preserve"> </w:t>
      </w:r>
      <w:r w:rsidR="006C1060">
        <w:rPr>
          <w:rFonts w:ascii="Times New Roman" w:hAnsi="Times New Roman" w:cs="Times New Roman"/>
          <w:color w:val="564B3C" w:themeColor="text2"/>
        </w:rPr>
        <w:t>|</w:t>
      </w:r>
      <w:r w:rsidR="00B90B6F">
        <w:rPr>
          <w:rFonts w:ascii="Times New Roman" w:hAnsi="Times New Roman" w:cs="Times New Roman"/>
          <w:color w:val="564B3C" w:themeColor="text2"/>
        </w:rPr>
        <w:t xml:space="preserve"> </w:t>
      </w:r>
      <w:r w:rsidR="006F4B36">
        <w:rPr>
          <w:rFonts w:ascii="Segoe UI Symbol" w:hAnsi="Segoe UI Symbol" w:cs="Times New Roman"/>
          <w:color w:val="564B3C" w:themeColor="text2"/>
        </w:rPr>
        <w:t></w:t>
      </w:r>
      <w:r w:rsidR="00007CE5" w:rsidRPr="009957D2">
        <w:rPr>
          <w:rFonts w:ascii="Times New Roman" w:eastAsiaTheme="minorEastAsia" w:hAnsi="Times New Roman" w:cs="Times New Roman"/>
          <w:caps/>
          <w:sz w:val="22"/>
        </w:rPr>
        <w:t>637</w:t>
      </w:r>
      <w:r>
        <w:rPr>
          <w:rFonts w:ascii="Times New Roman" w:eastAsiaTheme="minorEastAsia" w:hAnsi="Times New Roman" w:cs="Times New Roman"/>
          <w:caps/>
          <w:sz w:val="22"/>
        </w:rPr>
        <w:t>9184589</w:t>
      </w:r>
      <w:r w:rsidR="00007CE5" w:rsidRPr="00FC2F63">
        <w:rPr>
          <w:rFonts w:ascii="Times New Roman" w:eastAsiaTheme="minorEastAsia" w:hAnsi="Times New Roman" w:cs="Times New Roman"/>
          <w:caps/>
        </w:rPr>
        <w:t xml:space="preserve"> </w:t>
      </w:r>
      <w:r w:rsidR="009957D2">
        <w:rPr>
          <w:rFonts w:ascii="Times New Roman" w:eastAsiaTheme="minorEastAsia" w:hAnsi="Times New Roman" w:cs="Times New Roman"/>
          <w:caps/>
        </w:rPr>
        <w:t xml:space="preserve"> </w:t>
      </w:r>
      <w:r w:rsidR="002D0D06">
        <w:rPr>
          <w:rFonts w:ascii="Times New Roman" w:eastAsiaTheme="minorEastAsia" w:hAnsi="Times New Roman" w:cs="Times New Roman"/>
          <w:caps/>
        </w:rPr>
        <w:t xml:space="preserve"> </w:t>
      </w:r>
      <w:r w:rsidR="00E61883">
        <w:rPr>
          <w:rFonts w:ascii="Times New Roman" w:eastAsiaTheme="minorEastAsia" w:hAnsi="Times New Roman" w:cs="Times New Roman"/>
          <w:caps/>
        </w:rPr>
        <w:t>|</w:t>
      </w:r>
      <w:r w:rsidR="002D0D06">
        <w:rPr>
          <w:rFonts w:ascii="Times New Roman" w:eastAsiaTheme="minorEastAsia" w:hAnsi="Times New Roman" w:cs="Times New Roman"/>
          <w:caps/>
        </w:rPr>
        <w:t xml:space="preserve"> </w:t>
      </w:r>
      <w:r w:rsidR="00CB2FE2">
        <w:rPr>
          <w:rFonts w:ascii="Segoe UI Symbol" w:hAnsi="Segoe UI Symbol" w:cs="Times New Roman"/>
          <w:color w:val="564B3C" w:themeColor="text2"/>
        </w:rPr>
        <w:t></w:t>
      </w:r>
      <w:r>
        <w:rPr>
          <w:rFonts w:ascii="Times New Roman" w:hAnsi="Times New Roman" w:cs="Times New Roman"/>
          <w:sz w:val="22"/>
        </w:rPr>
        <w:t>rexrajan2001</w:t>
      </w:r>
      <w:r w:rsidR="00C354D0" w:rsidRPr="009957D2">
        <w:rPr>
          <w:rFonts w:ascii="Times New Roman" w:hAnsi="Times New Roman" w:cs="Times New Roman"/>
          <w:sz w:val="22"/>
        </w:rPr>
        <w:t>@gmail.com</w:t>
      </w:r>
    </w:p>
    <w:bookmarkEnd w:id="2"/>
    <w:p w14:paraId="15E44A8D" w14:textId="1246BDB1" w:rsidR="00E054D0" w:rsidRPr="002C04E6" w:rsidRDefault="00000000" w:rsidP="001D68B3">
      <w:pPr>
        <w:spacing w:before="240" w:line="120" w:lineRule="auto"/>
        <w:ind w:left="720" w:hanging="720"/>
        <w:jc w:val="center"/>
        <w:rPr>
          <w:rStyle w:val="Hyperlink"/>
          <w:rFonts w:ascii="Times New Roman" w:hAnsi="Times New Roman" w:cs="Times New Roman"/>
          <w:color w:val="00B0F0"/>
          <w:sz w:val="22"/>
        </w:rPr>
      </w:pPr>
      <w:r>
        <w:fldChar w:fldCharType="begin"/>
      </w:r>
      <w:r>
        <w:instrText>HYPERLINK "http://www.linkedin.com/in/rex-rajan-015a27261/"</w:instrText>
      </w:r>
      <w:r>
        <w:fldChar w:fldCharType="separate"/>
      </w:r>
      <w:r w:rsidR="00AF5552">
        <w:rPr>
          <w:rStyle w:val="Hyperlink"/>
          <w:rFonts w:ascii="Times New Roman" w:hAnsi="Times New Roman" w:cs="Times New Roman"/>
          <w:color w:val="00B0F0"/>
          <w:sz w:val="22"/>
        </w:rPr>
        <w:t>x</w:t>
      </w:r>
      <w:r>
        <w:rPr>
          <w:rStyle w:val="Hyperlink"/>
          <w:rFonts w:ascii="Times New Roman" w:hAnsi="Times New Roman" w:cs="Times New Roman"/>
          <w:color w:val="00B0F0"/>
          <w:sz w:val="22"/>
        </w:rPr>
        <w:fldChar w:fldCharType="end"/>
      </w:r>
      <w:r w:rsidR="002C04E6" w:rsidRPr="002C04E6">
        <w:rPr>
          <w:rFonts w:ascii="Times New Roman" w:hAnsi="Times New Roman" w:cs="Times New Roman"/>
          <w:color w:val="00B0F0"/>
          <w:sz w:val="22"/>
        </w:rPr>
        <w:t xml:space="preserve">  </w:t>
      </w:r>
      <w:r w:rsidR="00CF36DF" w:rsidRPr="009957D2">
        <w:rPr>
          <w:rFonts w:ascii="Times New Roman" w:hAnsi="Times New Roman" w:cs="Times New Roman"/>
          <w:color w:val="564B3C" w:themeColor="text2"/>
          <w:sz w:val="22"/>
        </w:rPr>
        <w:t>|</w:t>
      </w:r>
      <w:r w:rsidR="002C04E6">
        <w:rPr>
          <w:rFonts w:ascii="Times New Roman" w:hAnsi="Times New Roman" w:cs="Times New Roman"/>
          <w:color w:val="564B3C" w:themeColor="text2"/>
          <w:sz w:val="22"/>
        </w:rPr>
        <w:t xml:space="preserve">  </w:t>
      </w:r>
      <w:bookmarkStart w:id="3" w:name="_Hlk175865965"/>
      <w:r>
        <w:fldChar w:fldCharType="begin"/>
      </w:r>
      <w:r>
        <w:instrText>HYPERLINK "https://github.com/Rexrajan?tab=repositories"</w:instrText>
      </w:r>
      <w:r>
        <w:fldChar w:fldCharType="separate"/>
      </w:r>
      <w:r w:rsidR="002C04E6" w:rsidRPr="002C04E6">
        <w:rPr>
          <w:rStyle w:val="Hyperlink"/>
          <w:rFonts w:ascii="Times New Roman" w:hAnsi="Times New Roman" w:cs="Times New Roman"/>
          <w:color w:val="00B0F0"/>
          <w:sz w:val="22"/>
        </w:rPr>
        <w:t>https://github.com/Rexrajan?tab=repositories</w:t>
      </w:r>
      <w:r>
        <w:rPr>
          <w:rStyle w:val="Hyperlink"/>
          <w:rFonts w:ascii="Times New Roman" w:hAnsi="Times New Roman" w:cs="Times New Roman"/>
          <w:color w:val="00B0F0"/>
          <w:sz w:val="22"/>
        </w:rPr>
        <w:fldChar w:fldCharType="end"/>
      </w:r>
    </w:p>
    <w:bookmarkEnd w:id="3"/>
    <w:p w14:paraId="1F6A56EF" w14:textId="296C6D93" w:rsidR="00EE5E75" w:rsidRPr="00896575" w:rsidRDefault="00CE5FD1" w:rsidP="00EE5E75">
      <w:pPr>
        <w:pStyle w:val="SectionHead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14:paraId="5C0516C6" w14:textId="64836298" w:rsidR="00EE5E75" w:rsidRPr="00636EDD" w:rsidRDefault="00EE5E75" w:rsidP="003C276A">
      <w:pPr>
        <w:spacing w:after="0" w:line="12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noProof/>
          <w:color w:val="564B3C" w:themeColor="text2"/>
          <w:sz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5187581" wp14:editId="31750AFF">
                <wp:simplePos x="0" y="0"/>
                <wp:positionH relativeFrom="margin">
                  <wp:align>left</wp:align>
                </wp:positionH>
                <wp:positionV relativeFrom="paragraph">
                  <wp:posOffset>2003</wp:posOffset>
                </wp:positionV>
                <wp:extent cx="6423660" cy="7620"/>
                <wp:effectExtent l="0" t="0" r="34290" b="30480"/>
                <wp:wrapNone/>
                <wp:docPr id="13581729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B2D9F" id="Straight Connector 2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5pt" to="505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" strokecolor="black [3200]" strokeweight="2pt">
                <w10:wrap anchorx="margin"/>
              </v:line>
            </w:pict>
          </mc:Fallback>
        </mc:AlternateContent>
      </w:r>
    </w:p>
    <w:p w14:paraId="6F8AB4D5" w14:textId="57C74133" w:rsidR="00DD3742" w:rsidRPr="00FC2F63" w:rsidRDefault="00DD3742" w:rsidP="003C276A">
      <w:pPr>
        <w:pStyle w:val="Subsection"/>
        <w:rPr>
          <w:rFonts w:ascii="Times New Roman" w:hAnsi="Times New Roman" w:cs="Times New Roman"/>
          <w:vanish/>
          <w:specVanish/>
        </w:rPr>
      </w:pPr>
    </w:p>
    <w:p w14:paraId="39F84C85" w14:textId="77777777" w:rsidR="00422C5B" w:rsidRDefault="002C4631" w:rsidP="00422C5B">
      <w:pPr>
        <w:spacing w:after="0" w:line="264" w:lineRule="auto"/>
        <w:contextualSpacing/>
        <w:rPr>
          <w:rFonts w:ascii="Times New Roman" w:eastAsiaTheme="majorEastAsia" w:hAnsi="Times New Roman" w:cs="Times New Roman"/>
          <w:spacing w:val="24"/>
        </w:rPr>
      </w:pPr>
      <w:r>
        <w:rPr>
          <w:rFonts w:ascii="Times New Roman" w:eastAsiaTheme="majorEastAsia" w:hAnsi="Times New Roman" w:cs="Times New Roman"/>
          <w:spacing w:val="24"/>
        </w:rPr>
        <w:t xml:space="preserve">    </w:t>
      </w:r>
    </w:p>
    <w:p w14:paraId="5EC14616" w14:textId="21AD2A96" w:rsidR="00A027CE" w:rsidRDefault="00422C5B" w:rsidP="00422C5B">
      <w:pPr>
        <w:spacing w:after="0" w:line="264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 </w:t>
      </w:r>
      <w:bookmarkStart w:id="4" w:name="_Hlk175861296"/>
      <w:r w:rsidR="001D68B3">
        <w:rPr>
          <w:rFonts w:ascii="Times New Roman" w:hAnsi="Times New Roman" w:cs="Times New Roman"/>
          <w:color w:val="564B3C" w:themeColor="text2"/>
          <w:sz w:val="22"/>
        </w:rPr>
        <w:t xml:space="preserve">Passionate and Software developer with a strong foundation in programming and problem solving. Eager to </w:t>
      </w:r>
      <w:r w:rsidR="003D7B03">
        <w:rPr>
          <w:rFonts w:ascii="Times New Roman" w:hAnsi="Times New Roman" w:cs="Times New Roman"/>
          <w:color w:val="564B3C" w:themeColor="text2"/>
          <w:sz w:val="22"/>
        </w:rPr>
        <w:t>contribute to the growth of an innovative organization by leveraging technical</w:t>
      </w:r>
      <w:r w:rsidR="00EF3046">
        <w:rPr>
          <w:rFonts w:ascii="Times New Roman" w:hAnsi="Times New Roman" w:cs="Times New Roman"/>
          <w:color w:val="564B3C" w:themeColor="text2"/>
          <w:sz w:val="22"/>
        </w:rPr>
        <w:t xml:space="preserve"> expertise in efficient software solutions. Committed to continuous learning and collaboration within a team of professionals to achieve projects.</w:t>
      </w:r>
      <w:bookmarkEnd w:id="4"/>
    </w:p>
    <w:p w14:paraId="7A4A4EB9" w14:textId="77777777" w:rsidR="00D82FCD" w:rsidRPr="00D82FCD" w:rsidRDefault="00D82FCD" w:rsidP="00D82FCD">
      <w:pPr>
        <w:pStyle w:val="ListParagraph"/>
        <w:spacing w:after="0"/>
        <w:ind w:firstLine="0"/>
        <w:rPr>
          <w:rFonts w:ascii="Times New Roman" w:hAnsi="Times New Roman" w:cs="Times New Roman"/>
          <w:color w:val="000000" w:themeColor="text1"/>
          <w:sz w:val="22"/>
        </w:rPr>
      </w:pPr>
    </w:p>
    <w:p w14:paraId="447B32BA" w14:textId="68ECCD64" w:rsidR="00EE0C1E" w:rsidRPr="002C4631" w:rsidRDefault="002C4631" w:rsidP="00BA71F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6EB8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DDFED26" wp14:editId="2D57A29C">
                <wp:simplePos x="0" y="0"/>
                <wp:positionH relativeFrom="margin">
                  <wp:align>left</wp:align>
                </wp:positionH>
                <wp:positionV relativeFrom="paragraph">
                  <wp:posOffset>204519</wp:posOffset>
                </wp:positionV>
                <wp:extent cx="6423660" cy="7620"/>
                <wp:effectExtent l="0" t="0" r="34290" b="30480"/>
                <wp:wrapNone/>
                <wp:docPr id="15598765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B91D9" id="Straight Connector 2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505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" strokecolor="black [3200]" strokeweight="2pt">
                <w10:wrap anchorx="margin"/>
              </v:line>
            </w:pict>
          </mc:Fallback>
        </mc:AlternateContent>
      </w:r>
      <w:r w:rsidR="00EE0C1E" w:rsidRPr="002C4631">
        <w:rPr>
          <w:rFonts w:ascii="Times New Roman" w:hAnsi="Times New Roman" w:cs="Times New Roman"/>
          <w:b/>
          <w:bCs/>
          <w:sz w:val="24"/>
          <w:szCs w:val="24"/>
        </w:rPr>
        <w:t xml:space="preserve">Project  </w:t>
      </w:r>
    </w:p>
    <w:p w14:paraId="097C8F5E" w14:textId="77777777" w:rsidR="00C77E2E" w:rsidRDefault="00E41211" w:rsidP="00BA71F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  </w:t>
      </w:r>
      <w:r w:rsidR="00EE5E75">
        <w:rPr>
          <w:rFonts w:ascii="Times New Roman" w:hAnsi="Times New Roman" w:cs="Times New Roman"/>
          <w:color w:val="000000" w:themeColor="text1"/>
          <w:sz w:val="22"/>
        </w:rPr>
        <w:t xml:space="preserve">  </w:t>
      </w:r>
      <w:r w:rsidR="00201B5F" w:rsidRPr="008923EC">
        <w:rPr>
          <w:rFonts w:ascii="Times New Roman" w:hAnsi="Times New Roman" w:cs="Times New Roman"/>
          <w:color w:val="000000" w:themeColor="text1"/>
        </w:rPr>
        <w:t xml:space="preserve"> </w:t>
      </w:r>
    </w:p>
    <w:p w14:paraId="5B234F51" w14:textId="33705A8A" w:rsidR="00FC2F63" w:rsidRPr="00EE5E75" w:rsidRDefault="00C77E2E" w:rsidP="00BA71F4">
      <w:pPr>
        <w:spacing w:after="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bookmarkStart w:id="5" w:name="_Hlk175861348"/>
      <w:r w:rsidR="00201B5F" w:rsidRPr="008923EC">
        <w:rPr>
          <w:rFonts w:ascii="Times New Roman" w:hAnsi="Times New Roman" w:cs="Times New Roman"/>
          <w:color w:val="000000" w:themeColor="text1"/>
          <w:sz w:val="22"/>
        </w:rPr>
        <w:t>Ecommerce Application</w:t>
      </w:r>
      <w:r w:rsidR="00201B5F" w:rsidRPr="008923EC">
        <w:rPr>
          <w:rFonts w:ascii="Times New Roman" w:hAnsi="Times New Roman" w:cs="Times New Roman"/>
          <w:color w:val="000000" w:themeColor="text1"/>
        </w:rPr>
        <w:t xml:space="preserve"> </w:t>
      </w:r>
      <w:r w:rsidR="00201B5F" w:rsidRPr="008923EC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</w:p>
    <w:p w14:paraId="707D31D4" w14:textId="06C9F3DB" w:rsidR="00201B5F" w:rsidRPr="00746EB8" w:rsidRDefault="0028774E" w:rsidP="00BA09E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Developed </w:t>
      </w:r>
      <w:r w:rsidR="00A053C5">
        <w:rPr>
          <w:rFonts w:ascii="Times New Roman" w:hAnsi="Times New Roman" w:cs="Times New Roman"/>
          <w:color w:val="000000" w:themeColor="text1"/>
          <w:sz w:val="22"/>
        </w:rPr>
        <w:t xml:space="preserve">an e-commerce application using </w:t>
      </w:r>
      <w:r w:rsidR="00C37A9B">
        <w:rPr>
          <w:rFonts w:ascii="Times New Roman" w:hAnsi="Times New Roman" w:cs="Times New Roman"/>
          <w:color w:val="000000" w:themeColor="text1"/>
          <w:sz w:val="22"/>
        </w:rPr>
        <w:t xml:space="preserve">a monolithic architecture to facilitate online shopping with a range of </w:t>
      </w:r>
      <w:r w:rsidR="00BA09EC">
        <w:rPr>
          <w:rFonts w:ascii="Times New Roman" w:hAnsi="Times New Roman" w:cs="Times New Roman"/>
          <w:color w:val="000000" w:themeColor="text1"/>
          <w:sz w:val="22"/>
        </w:rPr>
        <w:t xml:space="preserve">functionalities </w:t>
      </w:r>
      <w:r w:rsidR="00A053C5">
        <w:rPr>
          <w:rFonts w:ascii="Times New Roman" w:hAnsi="Times New Roman" w:cs="Times New Roman"/>
          <w:color w:val="000000" w:themeColor="text1"/>
          <w:sz w:val="22"/>
        </w:rPr>
        <w:t>Spring Boot,</w:t>
      </w:r>
      <w:r w:rsidR="00200B53" w:rsidRPr="00746EB8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FC2F63" w:rsidRPr="00746EB8">
        <w:rPr>
          <w:rFonts w:ascii="Times New Roman" w:hAnsi="Times New Roman" w:cs="Times New Roman"/>
          <w:color w:val="000000" w:themeColor="text1"/>
          <w:sz w:val="22"/>
        </w:rPr>
        <w:t xml:space="preserve">REST </w:t>
      </w:r>
      <w:r w:rsidR="00A053C5">
        <w:rPr>
          <w:rFonts w:ascii="Times New Roman" w:hAnsi="Times New Roman" w:cs="Times New Roman"/>
          <w:color w:val="000000" w:themeColor="text1"/>
          <w:sz w:val="22"/>
        </w:rPr>
        <w:t>APIs, Spring Data JPA, Hibernate</w:t>
      </w:r>
      <w:r w:rsidR="009957D2">
        <w:rPr>
          <w:rFonts w:ascii="Times New Roman" w:hAnsi="Times New Roman" w:cs="Times New Roman"/>
          <w:color w:val="000000" w:themeColor="text1"/>
          <w:sz w:val="22"/>
        </w:rPr>
        <w:t xml:space="preserve"> and</w:t>
      </w:r>
      <w:r w:rsidR="00FC2F63" w:rsidRPr="00746EB8">
        <w:rPr>
          <w:rFonts w:ascii="Times New Roman" w:hAnsi="Times New Roman" w:cs="Times New Roman"/>
          <w:color w:val="000000" w:themeColor="text1"/>
          <w:sz w:val="22"/>
        </w:rPr>
        <w:t xml:space="preserve"> MySQL</w:t>
      </w:r>
      <w:r w:rsidR="00A053C5">
        <w:rPr>
          <w:rFonts w:ascii="Times New Roman" w:hAnsi="Times New Roman" w:cs="Times New Roman"/>
          <w:color w:val="000000" w:themeColor="text1"/>
          <w:sz w:val="22"/>
        </w:rPr>
        <w:t xml:space="preserve"> Database</w:t>
      </w:r>
      <w:r w:rsidR="00C00A16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7221391A" w14:textId="0CA150D0" w:rsidR="00422C5B" w:rsidRPr="00422C5B" w:rsidRDefault="00422C5B" w:rsidP="00BA09E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Utilized Postman API for comprehensive testing and documented APIs with Swagger </w:t>
      </w:r>
    </w:p>
    <w:p w14:paraId="7A34298E" w14:textId="1D7D244B" w:rsidR="00CE5FD1" w:rsidRDefault="001661C0" w:rsidP="00CE5FD1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2"/>
        </w:rPr>
      </w:pPr>
      <w:r w:rsidRPr="00746EB8">
        <w:rPr>
          <w:rFonts w:ascii="Times New Roman" w:hAnsi="Times New Roman" w:cs="Times New Roman"/>
          <w:color w:val="000000" w:themeColor="text1"/>
          <w:sz w:val="22"/>
        </w:rPr>
        <w:t>Use</w:t>
      </w:r>
      <w:r w:rsidR="00D02D5F">
        <w:rPr>
          <w:rFonts w:ascii="Times New Roman" w:hAnsi="Times New Roman" w:cs="Times New Roman"/>
          <w:color w:val="000000" w:themeColor="text1"/>
          <w:sz w:val="22"/>
        </w:rPr>
        <w:t>d Junit for unit testing the code</w:t>
      </w:r>
    </w:p>
    <w:bookmarkEnd w:id="5"/>
    <w:p w14:paraId="673EBFA7" w14:textId="77777777" w:rsidR="00CE5FD1" w:rsidRPr="00CE5FD1" w:rsidRDefault="00CE5FD1" w:rsidP="00CE5FD1">
      <w:pPr>
        <w:pStyle w:val="ListParagraph"/>
        <w:spacing w:after="0" w:line="276" w:lineRule="auto"/>
        <w:ind w:firstLine="0"/>
        <w:rPr>
          <w:rFonts w:ascii="Times New Roman" w:hAnsi="Times New Roman" w:cs="Times New Roman"/>
          <w:color w:val="000000" w:themeColor="text1"/>
          <w:sz w:val="22"/>
        </w:rPr>
      </w:pPr>
    </w:p>
    <w:p w14:paraId="1686A40A" w14:textId="4D2A1462" w:rsidR="00F56A47" w:rsidRPr="00C41929" w:rsidRDefault="00E16AB9" w:rsidP="00C41929">
      <w:pPr>
        <w:spacing w:after="0"/>
        <w:rPr>
          <w:rFonts w:ascii="Times New Roman" w:hAnsi="Times New Roman" w:cs="Times New Roman"/>
          <w:color w:val="40382D" w:themeColor="text2" w:themeShade="BF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5CF6826" wp14:editId="2BFF573E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423660" cy="7620"/>
                <wp:effectExtent l="0" t="0" r="34290" b="30480"/>
                <wp:wrapNone/>
                <wp:docPr id="350021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F326" id="Straight Connector 2" o:spid="_x0000_s1026" style="position:absolute;flip:y;z-index:25163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pt" to="505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" strokecolor="black [3200]" strokeweight="2pt">
                <w10:wrap anchorx="margin"/>
              </v:line>
            </w:pict>
          </mc:Fallback>
        </mc:AlternateContent>
      </w:r>
      <w:r w:rsidR="00F56A47" w:rsidRPr="00C41929">
        <w:rPr>
          <w:rFonts w:ascii="Times New Roman" w:hAnsi="Times New Roman" w:cs="Times New Roman"/>
          <w:b/>
          <w:bCs/>
          <w:color w:val="564B3C" w:themeColor="text2"/>
          <w:sz w:val="24"/>
          <w:szCs w:val="24"/>
        </w:rPr>
        <w:t>Skills</w:t>
      </w:r>
    </w:p>
    <w:p w14:paraId="1462AC31" w14:textId="77777777" w:rsidR="00BA2D1A" w:rsidRDefault="00625F29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</w:rPr>
        <w:t xml:space="preserve">    </w:t>
      </w:r>
      <w:r w:rsidR="00181E0D">
        <w:rPr>
          <w:rFonts w:ascii="Times New Roman" w:hAnsi="Times New Roman" w:cs="Times New Roman"/>
          <w:color w:val="564B3C" w:themeColor="text2"/>
          <w:sz w:val="22"/>
        </w:rPr>
        <w:t xml:space="preserve"> </w:t>
      </w:r>
    </w:p>
    <w:p w14:paraId="5540CD28" w14:textId="55157D40" w:rsidR="0014596A" w:rsidRPr="001B58F3" w:rsidRDefault="00BA2D1A" w:rsidP="00BA2D1A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</w:t>
      </w:r>
      <w:r w:rsidR="007E5CA3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bookmarkStart w:id="6" w:name="_Hlk175861411"/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Core Java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          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MYSQL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             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>Swagger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 xml:space="preserve"> </w:t>
      </w:r>
    </w:p>
    <w:p w14:paraId="49B9D52E" w14:textId="661880E3" w:rsidR="0014596A" w:rsidRPr="00746EB8" w:rsidRDefault="007E5CA3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 xml:space="preserve">Object </w:t>
      </w:r>
      <w:r w:rsidR="00BA09EC">
        <w:rPr>
          <w:rFonts w:ascii="Times New Roman" w:hAnsi="Times New Roman" w:cs="Times New Roman"/>
          <w:color w:val="564B3C" w:themeColor="text2"/>
          <w:sz w:val="22"/>
        </w:rPr>
        <w:t>O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 xml:space="preserve">riented Programming  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          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H2</w:t>
      </w:r>
      <w:r w:rsidR="009F4743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 xml:space="preserve">Database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       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Docker</w:t>
      </w:r>
    </w:p>
    <w:p w14:paraId="51E5E1D4" w14:textId="07637B94" w:rsidR="0014596A" w:rsidRPr="00746EB8" w:rsidRDefault="007E5CA3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 xml:space="preserve">Spring </w:t>
      </w:r>
      <w:r w:rsidR="00F979F1" w:rsidRPr="00746EB8">
        <w:rPr>
          <w:rFonts w:ascii="Times New Roman" w:hAnsi="Times New Roman" w:cs="Times New Roman"/>
          <w:color w:val="564B3C" w:themeColor="text2"/>
          <w:sz w:val="22"/>
        </w:rPr>
        <w:t>Boot</w:t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F979F1">
        <w:rPr>
          <w:rFonts w:ascii="Times New Roman" w:hAnsi="Times New Roman" w:cs="Times New Roman"/>
          <w:color w:val="564B3C" w:themeColor="text2"/>
          <w:sz w:val="22"/>
        </w:rPr>
        <w:tab/>
      </w:r>
      <w:r w:rsidR="00ED3762">
        <w:rPr>
          <w:rFonts w:ascii="Times New Roman" w:hAnsi="Times New Roman" w:cs="Times New Roman"/>
          <w:color w:val="564B3C" w:themeColor="text2"/>
          <w:sz w:val="22"/>
        </w:rPr>
        <w:t xml:space="preserve">                          </w:t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          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 xml:space="preserve">Postman API               </w:t>
      </w:r>
      <w:r w:rsid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>AWS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</w:p>
    <w:p w14:paraId="2F1C381C" w14:textId="340602F6" w:rsidR="00D82FCD" w:rsidRDefault="007E5CA3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4"/>
          <w:szCs w:val="24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>Hibernate</w:t>
      </w:r>
      <w:r w:rsidR="00ED3762">
        <w:rPr>
          <w:rFonts w:ascii="Times New Roman" w:hAnsi="Times New Roman" w:cs="Times New Roman"/>
          <w:color w:val="564B3C" w:themeColor="text2"/>
          <w:sz w:val="22"/>
        </w:rPr>
        <w:t xml:space="preserve">                   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                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>Git</w:t>
      </w:r>
      <w:r w:rsidR="00ED3762">
        <w:rPr>
          <w:rFonts w:ascii="Times New Roman" w:hAnsi="Times New Roman" w:cs="Times New Roman"/>
          <w:color w:val="564B3C" w:themeColor="text2"/>
          <w:sz w:val="22"/>
        </w:rPr>
        <w:t>H</w:t>
      </w:r>
      <w:r w:rsidR="00ED3762" w:rsidRPr="00746EB8">
        <w:rPr>
          <w:rFonts w:ascii="Times New Roman" w:hAnsi="Times New Roman" w:cs="Times New Roman"/>
          <w:color w:val="564B3C" w:themeColor="text2"/>
          <w:sz w:val="22"/>
        </w:rPr>
        <w:t>ub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>
        <w:rPr>
          <w:rFonts w:ascii="Times New Roman" w:hAnsi="Times New Roman" w:cs="Times New Roman"/>
          <w:color w:val="564B3C" w:themeColor="text2"/>
          <w:sz w:val="22"/>
        </w:rPr>
        <w:t xml:space="preserve">             </w:t>
      </w:r>
      <w:r w:rsidR="00ED3762">
        <w:rPr>
          <w:rFonts w:ascii="Times New Roman" w:hAnsi="Times New Roman" w:cs="Times New Roman"/>
          <w:color w:val="564B3C" w:themeColor="text2"/>
          <w:sz w:val="22"/>
        </w:rPr>
        <w:t xml:space="preserve">             </w:t>
      </w:r>
      <w:r w:rsidR="00F979F1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746EB8" w:rsidRPr="00746EB8">
        <w:rPr>
          <w:rFonts w:ascii="Times New Roman" w:hAnsi="Times New Roman" w:cs="Times New Roman"/>
          <w:color w:val="564B3C" w:themeColor="text2"/>
          <w:sz w:val="22"/>
        </w:rPr>
        <w:t>Communication</w:t>
      </w:r>
      <w:bookmarkEnd w:id="6"/>
      <w:r w:rsidR="00896575">
        <w:rPr>
          <w:rFonts w:ascii="Times New Roman" w:hAnsi="Times New Roman" w:cs="Times New Roman"/>
          <w:color w:val="564B3C" w:themeColor="text2"/>
          <w:sz w:val="24"/>
          <w:szCs w:val="24"/>
        </w:rPr>
        <w:tab/>
      </w:r>
    </w:p>
    <w:p w14:paraId="1470FCA8" w14:textId="77777777" w:rsidR="00BA2D1A" w:rsidRDefault="00896575" w:rsidP="00746EB8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4"/>
          <w:szCs w:val="24"/>
        </w:rPr>
      </w:pPr>
      <w:r>
        <w:rPr>
          <w:rFonts w:ascii="Times New Roman" w:hAnsi="Times New Roman" w:cs="Times New Roman"/>
          <w:color w:val="564B3C" w:themeColor="text2"/>
          <w:sz w:val="24"/>
          <w:szCs w:val="24"/>
        </w:rPr>
        <w:tab/>
      </w:r>
    </w:p>
    <w:p w14:paraId="0B61F19B" w14:textId="1EED660E" w:rsidR="0090393F" w:rsidRPr="00BA2D1A" w:rsidRDefault="0090393F" w:rsidP="00746EB8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4"/>
          <w:szCs w:val="24"/>
        </w:rPr>
      </w:pPr>
      <w:r w:rsidRPr="0014596A">
        <w:rPr>
          <w:rFonts w:ascii="Times New Roman" w:hAnsi="Times New Roman" w:cs="Times New Roman"/>
          <w:b/>
          <w:bCs/>
          <w:color w:val="564B3C" w:themeColor="text2"/>
          <w:sz w:val="24"/>
          <w:szCs w:val="24"/>
        </w:rPr>
        <w:t>Achievements</w:t>
      </w:r>
    </w:p>
    <w:p w14:paraId="3E59F9D2" w14:textId="50EAA96C" w:rsidR="00441560" w:rsidRPr="00ED3762" w:rsidRDefault="00746EB8" w:rsidP="00ED3762">
      <w:pPr>
        <w:spacing w:line="264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46EB8">
        <w:rPr>
          <w:rFonts w:ascii="Times New Roman" w:hAnsi="Times New Roman" w:cs="Times New Roman"/>
          <w:noProof/>
          <w:color w:val="564B3C" w:themeColor="text2"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92CB7B" wp14:editId="4B5F2286">
                <wp:simplePos x="0" y="0"/>
                <wp:positionH relativeFrom="margin">
                  <wp:posOffset>17584</wp:posOffset>
                </wp:positionH>
                <wp:positionV relativeFrom="paragraph">
                  <wp:posOffset>21248</wp:posOffset>
                </wp:positionV>
                <wp:extent cx="6423660" cy="7620"/>
                <wp:effectExtent l="0" t="0" r="34290" b="30480"/>
                <wp:wrapNone/>
                <wp:docPr id="1621652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31BC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507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" strokecolor="black [3200]" strokeweight="2pt">
                <w10:wrap anchorx="margin"/>
              </v:line>
            </w:pict>
          </mc:Fallback>
        </mc:AlternateContent>
      </w:r>
      <w:r w:rsidR="00223C2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CD1C721" w14:textId="23A87EF3" w:rsidR="00441560" w:rsidRPr="00746EB8" w:rsidRDefault="00441560" w:rsidP="008A1855">
      <w:pPr>
        <w:spacing w:line="276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Pr="00746EB8">
        <w:rPr>
          <w:rFonts w:ascii="Times New Roman" w:hAnsi="Times New Roman" w:cs="Times New Roman"/>
          <w:color w:val="564B3C" w:themeColor="text2"/>
          <w:sz w:val="22"/>
        </w:rPr>
        <w:t>Certifications: Livewire Certification – Master Program in Software Development</w:t>
      </w:r>
    </w:p>
    <w:p w14:paraId="36D10EA9" w14:textId="509B3912" w:rsidR="00441560" w:rsidRDefault="00441560" w:rsidP="008A1855">
      <w:pPr>
        <w:spacing w:line="276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8A1855">
        <w:rPr>
          <w:rFonts w:ascii="Times New Roman" w:hAnsi="Times New Roman" w:cs="Times New Roman"/>
          <w:color w:val="564B3C" w:themeColor="text2"/>
          <w:sz w:val="22"/>
        </w:rPr>
        <w:t>Certification number :  CO240320Z507314</w:t>
      </w:r>
    </w:p>
    <w:p w14:paraId="7B3A0D27" w14:textId="77777777" w:rsidR="00223C29" w:rsidRDefault="00223C29" w:rsidP="00441560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</w:p>
    <w:p w14:paraId="55163607" w14:textId="55400AE7" w:rsidR="00441560" w:rsidRDefault="00DD4955" w:rsidP="00746EB8">
      <w:pPr>
        <w:spacing w:line="264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46EB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DAF137F" w14:textId="1553CC5D" w:rsidR="008A1855" w:rsidRPr="00422C5B" w:rsidRDefault="000112B4" w:rsidP="008A1855">
      <w:pPr>
        <w:spacing w:after="0" w:line="264" w:lineRule="auto"/>
        <w:contextualSpacing/>
        <w:rPr>
          <w:rFonts w:ascii="Times New Roman" w:hAnsi="Times New Roman" w:cs="Times New Roman"/>
          <w:color w:val="564B3C" w:themeColor="text2"/>
        </w:rPr>
      </w:pPr>
      <w:r>
        <w:rPr>
          <w:rFonts w:ascii="Times New Roman" w:hAnsi="Times New Roman" w:cs="Times New Roman"/>
          <w:noProof/>
          <w:color w:val="564B3C" w:themeColor="text2"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F625E" wp14:editId="5494F230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6423660" cy="7620"/>
                <wp:effectExtent l="0" t="0" r="34290" b="30480"/>
                <wp:wrapNone/>
                <wp:docPr id="328920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B3B53" id="Straight Connector 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pt" to="505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" strokecolor="black [3200]" strokeweight="2pt">
                <w10:wrap anchorx="margin"/>
              </v:line>
            </w:pict>
          </mc:Fallback>
        </mc:AlternateContent>
      </w:r>
    </w:p>
    <w:p w14:paraId="52334620" w14:textId="43FF7BCD" w:rsidR="000B70D5" w:rsidRPr="008A1855" w:rsidRDefault="008A1855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  <w:bookmarkStart w:id="7" w:name="_Hlk175861566"/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F97933" w:rsidRPr="008A1855">
        <w:rPr>
          <w:rFonts w:ascii="Times New Roman" w:hAnsi="Times New Roman" w:cs="Times New Roman"/>
          <w:color w:val="564B3C" w:themeColor="text2"/>
          <w:sz w:val="22"/>
        </w:rPr>
        <w:t xml:space="preserve">M.sc Computer Science            </w:t>
      </w:r>
      <w:r w:rsidR="000B70D5" w:rsidRPr="008A1855">
        <w:rPr>
          <w:rFonts w:ascii="Times New Roman" w:hAnsi="Times New Roman" w:cs="Times New Roman"/>
          <w:color w:val="564B3C" w:themeColor="text2"/>
          <w:sz w:val="22"/>
        </w:rPr>
        <w:t xml:space="preserve">          </w:t>
      </w:r>
      <w:r w:rsidR="00F97933" w:rsidRPr="008A1855">
        <w:rPr>
          <w:rFonts w:ascii="Times New Roman" w:hAnsi="Times New Roman" w:cs="Times New Roman"/>
          <w:color w:val="564B3C" w:themeColor="text2"/>
          <w:sz w:val="22"/>
        </w:rPr>
        <w:t xml:space="preserve">   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          </w:t>
      </w:r>
      <w:r w:rsidR="00245F49" w:rsidRPr="008A1855">
        <w:rPr>
          <w:rFonts w:ascii="Times New Roman" w:hAnsi="Times New Roman" w:cs="Times New Roman"/>
          <w:color w:val="564B3C" w:themeColor="text2"/>
          <w:sz w:val="22"/>
        </w:rPr>
        <w:t xml:space="preserve">    </w:t>
      </w:r>
      <w:r>
        <w:rPr>
          <w:rFonts w:ascii="Times New Roman" w:hAnsi="Times New Roman" w:cs="Times New Roman"/>
          <w:color w:val="564B3C" w:themeColor="text2"/>
          <w:sz w:val="22"/>
        </w:rPr>
        <w:t xml:space="preserve">  </w:t>
      </w:r>
      <w:r w:rsidR="00890D32" w:rsidRPr="008A1855">
        <w:rPr>
          <w:rFonts w:ascii="Times New Roman" w:hAnsi="Times New Roman" w:cs="Times New Roman"/>
          <w:color w:val="564B3C" w:themeColor="text2"/>
          <w:sz w:val="22"/>
        </w:rPr>
        <w:t>|</w:t>
      </w:r>
      <w:r w:rsidR="00245F49" w:rsidRPr="008A1855">
        <w:rPr>
          <w:rFonts w:ascii="Times New Roman" w:hAnsi="Times New Roman" w:cs="Times New Roman"/>
          <w:color w:val="564B3C" w:themeColor="text2"/>
          <w:sz w:val="22"/>
        </w:rPr>
        <w:t xml:space="preserve">     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  </w:t>
      </w:r>
      <w:r w:rsidR="00F97933" w:rsidRPr="008A185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0B70D5" w:rsidRPr="008A1855">
        <w:rPr>
          <w:rFonts w:ascii="Times New Roman" w:hAnsi="Times New Roman" w:cs="Times New Roman"/>
          <w:color w:val="564B3C" w:themeColor="text2"/>
          <w:sz w:val="22"/>
        </w:rPr>
        <w:t>CGPA</w:t>
      </w:r>
      <w:r w:rsidR="009957D2" w:rsidRPr="008A185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0B70D5" w:rsidRPr="008A1855">
        <w:rPr>
          <w:rFonts w:ascii="Times New Roman" w:hAnsi="Times New Roman" w:cs="Times New Roman"/>
          <w:color w:val="564B3C" w:themeColor="text2"/>
          <w:sz w:val="22"/>
        </w:rPr>
        <w:t xml:space="preserve"> : </w:t>
      </w:r>
      <w:r w:rsidR="00ED3762" w:rsidRPr="008A1855">
        <w:rPr>
          <w:rFonts w:ascii="Times New Roman" w:hAnsi="Times New Roman" w:cs="Times New Roman"/>
          <w:color w:val="564B3C" w:themeColor="text2"/>
          <w:sz w:val="22"/>
        </w:rPr>
        <w:t>7</w:t>
      </w:r>
      <w:r w:rsidR="000B70D5" w:rsidRPr="008A1855">
        <w:rPr>
          <w:rFonts w:ascii="Times New Roman" w:hAnsi="Times New Roman" w:cs="Times New Roman"/>
          <w:color w:val="564B3C" w:themeColor="text2"/>
          <w:sz w:val="22"/>
        </w:rPr>
        <w:t>.0</w:t>
      </w:r>
      <w:r w:rsidR="00ED3762" w:rsidRPr="008A1855">
        <w:rPr>
          <w:rFonts w:ascii="Times New Roman" w:hAnsi="Times New Roman" w:cs="Times New Roman"/>
          <w:color w:val="564B3C" w:themeColor="text2"/>
          <w:sz w:val="22"/>
        </w:rPr>
        <w:t>2</w:t>
      </w:r>
      <w:r w:rsidR="000B70D5" w:rsidRPr="008A1855">
        <w:rPr>
          <w:rFonts w:ascii="Times New Roman" w:hAnsi="Times New Roman" w:cs="Times New Roman"/>
          <w:color w:val="564B3C" w:themeColor="text2"/>
          <w:sz w:val="22"/>
        </w:rPr>
        <w:t xml:space="preserve">         </w:t>
      </w:r>
      <w:r w:rsidR="00890D32" w:rsidRPr="008A1855">
        <w:rPr>
          <w:rFonts w:ascii="Times New Roman" w:hAnsi="Times New Roman" w:cs="Times New Roman"/>
          <w:color w:val="564B3C" w:themeColor="text2"/>
          <w:sz w:val="22"/>
        </w:rPr>
        <w:t>|</w:t>
      </w:r>
      <w:r w:rsidR="000B70D5" w:rsidRPr="008A1855">
        <w:rPr>
          <w:rFonts w:ascii="Times New Roman" w:hAnsi="Times New Roman" w:cs="Times New Roman"/>
          <w:color w:val="564B3C" w:themeColor="text2"/>
          <w:sz w:val="22"/>
        </w:rPr>
        <w:t xml:space="preserve">                                 202</w:t>
      </w:r>
      <w:r w:rsidR="00ED3762" w:rsidRPr="008A1855">
        <w:rPr>
          <w:rFonts w:ascii="Times New Roman" w:hAnsi="Times New Roman" w:cs="Times New Roman"/>
          <w:color w:val="564B3C" w:themeColor="text2"/>
          <w:sz w:val="22"/>
        </w:rPr>
        <w:t>1</w:t>
      </w:r>
      <w:r w:rsidR="000B70D5" w:rsidRPr="008A1855">
        <w:rPr>
          <w:rFonts w:ascii="Times New Roman" w:hAnsi="Times New Roman" w:cs="Times New Roman"/>
          <w:color w:val="564B3C" w:themeColor="text2"/>
          <w:sz w:val="22"/>
        </w:rPr>
        <w:t xml:space="preserve"> - 202</w:t>
      </w:r>
      <w:r w:rsidR="00ED3762" w:rsidRPr="008A1855">
        <w:rPr>
          <w:rFonts w:ascii="Times New Roman" w:hAnsi="Times New Roman" w:cs="Times New Roman"/>
          <w:color w:val="564B3C" w:themeColor="text2"/>
          <w:sz w:val="22"/>
        </w:rPr>
        <w:t>3</w:t>
      </w:r>
    </w:p>
    <w:p w14:paraId="7D2E372A" w14:textId="7A35F37A" w:rsidR="00F97933" w:rsidRPr="008A1855" w:rsidRDefault="008A1855" w:rsidP="008A1855">
      <w:pPr>
        <w:spacing w:after="0" w:line="264" w:lineRule="auto"/>
        <w:rPr>
          <w:rFonts w:ascii="Times New Roman" w:hAnsi="Times New Roman" w:cs="Times New Roman"/>
          <w:b/>
          <w:bCs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ED3762" w:rsidRPr="008A1855">
        <w:rPr>
          <w:rFonts w:ascii="Times New Roman" w:hAnsi="Times New Roman" w:cs="Times New Roman"/>
          <w:color w:val="564B3C" w:themeColor="text2"/>
          <w:sz w:val="22"/>
        </w:rPr>
        <w:t xml:space="preserve">Bishop Heber </w:t>
      </w:r>
      <w:r w:rsidR="00F97933" w:rsidRPr="008A1855">
        <w:rPr>
          <w:rFonts w:ascii="Times New Roman" w:hAnsi="Times New Roman" w:cs="Times New Roman"/>
          <w:color w:val="564B3C" w:themeColor="text2"/>
          <w:sz w:val="22"/>
        </w:rPr>
        <w:t>College, Tiruchippalli-6200</w:t>
      </w:r>
      <w:r w:rsidR="00ED3762" w:rsidRPr="008A1855">
        <w:rPr>
          <w:rFonts w:ascii="Times New Roman" w:hAnsi="Times New Roman" w:cs="Times New Roman"/>
          <w:color w:val="564B3C" w:themeColor="text2"/>
          <w:sz w:val="22"/>
        </w:rPr>
        <w:t>17</w:t>
      </w:r>
    </w:p>
    <w:p w14:paraId="16FBD495" w14:textId="77777777" w:rsidR="008A1855" w:rsidRDefault="008A1855" w:rsidP="00EB7FF2">
      <w:pPr>
        <w:pStyle w:val="ListParagraph"/>
        <w:spacing w:after="0" w:line="264" w:lineRule="auto"/>
        <w:ind w:firstLine="0"/>
        <w:rPr>
          <w:rFonts w:ascii="Times New Roman" w:hAnsi="Times New Roman" w:cs="Times New Roman"/>
          <w:color w:val="564B3C" w:themeColor="text2"/>
          <w:sz w:val="22"/>
        </w:rPr>
      </w:pPr>
    </w:p>
    <w:p w14:paraId="38920524" w14:textId="66CCBC70" w:rsidR="00C77E2E" w:rsidRPr="008A1855" w:rsidRDefault="008A1855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F97933" w:rsidRPr="008A1855">
        <w:rPr>
          <w:rFonts w:ascii="Times New Roman" w:hAnsi="Times New Roman" w:cs="Times New Roman"/>
          <w:color w:val="564B3C" w:themeColor="text2"/>
          <w:sz w:val="22"/>
        </w:rPr>
        <w:t>B.sc Computer Science</w:t>
      </w:r>
      <w:r w:rsidR="00EB7FF2" w:rsidRPr="008A1855">
        <w:rPr>
          <w:rFonts w:ascii="Times New Roman" w:hAnsi="Times New Roman" w:cs="Times New Roman"/>
          <w:color w:val="564B3C" w:themeColor="text2"/>
        </w:rPr>
        <w:t xml:space="preserve">                         </w:t>
      </w:r>
      <w:r w:rsidR="00EA1DCC" w:rsidRPr="008A1855">
        <w:rPr>
          <w:rFonts w:ascii="Times New Roman" w:hAnsi="Times New Roman" w:cs="Times New Roman"/>
          <w:color w:val="564B3C" w:themeColor="text2"/>
        </w:rPr>
        <w:t xml:space="preserve">             </w:t>
      </w:r>
      <w:r w:rsidR="00EB7FF2" w:rsidRPr="008A1855">
        <w:rPr>
          <w:rFonts w:ascii="Times New Roman" w:hAnsi="Times New Roman" w:cs="Times New Roman"/>
          <w:color w:val="564B3C" w:themeColor="text2"/>
        </w:rPr>
        <w:t xml:space="preserve">   </w:t>
      </w:r>
      <w:r w:rsidR="00245F49" w:rsidRPr="008A1855">
        <w:rPr>
          <w:rFonts w:ascii="Times New Roman" w:hAnsi="Times New Roman" w:cs="Times New Roman"/>
          <w:color w:val="564B3C" w:themeColor="text2"/>
        </w:rPr>
        <w:t xml:space="preserve"> </w:t>
      </w:r>
      <w:r>
        <w:rPr>
          <w:rFonts w:ascii="Times New Roman" w:hAnsi="Times New Roman" w:cs="Times New Roman"/>
          <w:color w:val="564B3C" w:themeColor="text2"/>
        </w:rPr>
        <w:t xml:space="preserve">  </w:t>
      </w:r>
      <w:r w:rsidR="00C77E2E">
        <w:rPr>
          <w:rFonts w:ascii="Times New Roman" w:hAnsi="Times New Roman" w:cs="Times New Roman"/>
          <w:color w:val="564B3C" w:themeColor="text2"/>
          <w:sz w:val="22"/>
        </w:rPr>
        <w:t xml:space="preserve">|       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CGPA </w:t>
      </w:r>
      <w:r w:rsidR="00ED3762" w:rsidRPr="008A185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: </w:t>
      </w:r>
      <w:r w:rsidRPr="008A1855">
        <w:rPr>
          <w:rFonts w:ascii="Times New Roman" w:hAnsi="Times New Roman" w:cs="Times New Roman"/>
          <w:color w:val="564B3C" w:themeColor="text2"/>
          <w:sz w:val="22"/>
        </w:rPr>
        <w:t>6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>.9</w:t>
      </w:r>
      <w:r w:rsidRPr="008A1855">
        <w:rPr>
          <w:rFonts w:ascii="Times New Roman" w:hAnsi="Times New Roman" w:cs="Times New Roman"/>
          <w:color w:val="564B3C" w:themeColor="text2"/>
          <w:sz w:val="22"/>
        </w:rPr>
        <w:t>3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         </w:t>
      </w:r>
      <w:r w:rsidR="00C77E2E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890D32" w:rsidRPr="008A1855">
        <w:rPr>
          <w:rFonts w:ascii="Times New Roman" w:hAnsi="Times New Roman" w:cs="Times New Roman"/>
          <w:color w:val="564B3C" w:themeColor="text2"/>
          <w:sz w:val="22"/>
        </w:rPr>
        <w:t>|</w:t>
      </w:r>
      <w:r w:rsidR="00E00B21" w:rsidRPr="008A185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                                201</w:t>
      </w:r>
      <w:r>
        <w:rPr>
          <w:rFonts w:ascii="Times New Roman" w:hAnsi="Times New Roman" w:cs="Times New Roman"/>
          <w:color w:val="564B3C" w:themeColor="text2"/>
          <w:sz w:val="22"/>
        </w:rPr>
        <w:t>8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C77E2E">
        <w:rPr>
          <w:rFonts w:ascii="Times New Roman" w:hAnsi="Times New Roman" w:cs="Times New Roman"/>
          <w:color w:val="564B3C" w:themeColor="text2"/>
          <w:sz w:val="22"/>
        </w:rPr>
        <w:t>–</w:t>
      </w:r>
      <w:r w:rsidR="00EB7FF2" w:rsidRPr="008A1855">
        <w:rPr>
          <w:rFonts w:ascii="Times New Roman" w:hAnsi="Times New Roman" w:cs="Times New Roman"/>
          <w:color w:val="564B3C" w:themeColor="text2"/>
          <w:sz w:val="22"/>
        </w:rPr>
        <w:t xml:space="preserve"> 202</w:t>
      </w:r>
      <w:r>
        <w:rPr>
          <w:rFonts w:ascii="Times New Roman" w:hAnsi="Times New Roman" w:cs="Times New Roman"/>
          <w:color w:val="564B3C" w:themeColor="text2"/>
          <w:sz w:val="22"/>
        </w:rPr>
        <w:t>1</w:t>
      </w:r>
    </w:p>
    <w:p w14:paraId="1BA9A9CB" w14:textId="5AD33414" w:rsidR="00EB60F7" w:rsidRDefault="008A1855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F97933" w:rsidRPr="00EB7FF2">
        <w:rPr>
          <w:rFonts w:ascii="Times New Roman" w:hAnsi="Times New Roman" w:cs="Times New Roman"/>
          <w:color w:val="564B3C" w:themeColor="text2"/>
          <w:sz w:val="22"/>
        </w:rPr>
        <w:t>St. Joseph’s College, Tiruchippalli-620002</w:t>
      </w:r>
    </w:p>
    <w:bookmarkEnd w:id="7"/>
    <w:p w14:paraId="6D91B0EF" w14:textId="77777777" w:rsidR="00C77E2E" w:rsidRDefault="00C77E2E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</w:p>
    <w:p w14:paraId="1DFE1F81" w14:textId="1486D6D4" w:rsidR="00C77E2E" w:rsidRDefault="00C77E2E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Higher Secondary Certificate                                |       Percentage: 73.3     |                                  2017-2018</w:t>
      </w:r>
    </w:p>
    <w:p w14:paraId="720EF4BE" w14:textId="77777777" w:rsidR="00C77E2E" w:rsidRDefault="00C77E2E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Krishnasamy Mem. Mat. Hr. Sec. School</w:t>
      </w:r>
    </w:p>
    <w:p w14:paraId="406380D7" w14:textId="77777777" w:rsidR="00C77E2E" w:rsidRDefault="00C77E2E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</w:p>
    <w:p w14:paraId="0B0482AF" w14:textId="03FC56DF" w:rsidR="00C77E2E" w:rsidRDefault="00C77E2E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Secondary School Leaving Certificate                 </w:t>
      </w:r>
      <w:r w:rsidRPr="008B2146">
        <w:rPr>
          <w:rFonts w:ascii="Times New Roman" w:hAnsi="Times New Roman" w:cs="Times New Roman"/>
          <w:color w:val="564B3C" w:themeColor="text2"/>
          <w:sz w:val="22"/>
        </w:rPr>
        <w:t>|</w:t>
      </w:r>
      <w:r>
        <w:rPr>
          <w:rFonts w:ascii="Times New Roman" w:hAnsi="Times New Roman" w:cs="Times New Roman"/>
          <w:color w:val="564B3C" w:themeColor="text2"/>
          <w:sz w:val="22"/>
        </w:rPr>
        <w:t xml:space="preserve">       Percentage: 92.2     |                                  2015-2016</w:t>
      </w:r>
    </w:p>
    <w:p w14:paraId="010BBFCE" w14:textId="48EC2015" w:rsidR="00C77E2E" w:rsidRPr="0014010D" w:rsidRDefault="00C77E2E" w:rsidP="008A1855">
      <w:pPr>
        <w:spacing w:after="0" w:line="264" w:lineRule="auto"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lastRenderedPageBreak/>
        <w:t xml:space="preserve">      Krishnasamy Mem. Mat. Hr. Sec. School  </w:t>
      </w:r>
    </w:p>
    <w:sectPr w:rsidR="00C77E2E" w:rsidRPr="0014010D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FCDDF" w14:textId="77777777" w:rsidR="00480A04" w:rsidRDefault="00480A04">
      <w:pPr>
        <w:spacing w:after="0" w:line="240" w:lineRule="auto"/>
      </w:pPr>
      <w:r>
        <w:separator/>
      </w:r>
    </w:p>
  </w:endnote>
  <w:endnote w:type="continuationSeparator" w:id="0">
    <w:p w14:paraId="42652C05" w14:textId="77777777" w:rsidR="00480A04" w:rsidRDefault="0048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AC8D7" w14:textId="77777777" w:rsidR="00DD3742" w:rsidRDefault="00BD0C64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D642ABF" wp14:editId="16C8B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709A4" w14:textId="77777777" w:rsidR="00DD3742" w:rsidRDefault="00DD37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D642ABF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291709A4" w14:textId="77777777" w:rsidR="00DD3742" w:rsidRDefault="00DD37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E13EE1F" wp14:editId="4DA2F45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CF8DDC" w14:textId="77777777" w:rsidR="00DD3742" w:rsidRDefault="00DD37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E13EE1F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00CF8DDC" w14:textId="77777777" w:rsidR="00DD3742" w:rsidRDefault="00DD37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84F968" wp14:editId="2B610D6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9180D5" w14:textId="77777777" w:rsidR="00DD3742" w:rsidRDefault="00DD37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F84F968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519180D5" w14:textId="77777777" w:rsidR="00DD3742" w:rsidRDefault="00DD37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4B3328" wp14:editId="70F655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34516C" w14:textId="340E12C6" w:rsidR="00DD3742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474642D9C404925B92C135CE55C979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07CE5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U.RAM SANGAR</w:t>
                              </w:r>
                            </w:sdtContent>
                          </w:sdt>
                          <w:r w:rsidR="00BD0C64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C6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BD0C6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B3328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1834516C" w14:textId="340E12C6" w:rsidR="00DD3742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474642D9C404925B92C135CE55C979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007CE5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U.RAM SANGAR</w:t>
                        </w:r>
                      </w:sdtContent>
                    </w:sdt>
                    <w:r w:rsidR="00BD0C64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BD0C6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BD0C6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C8CFA" w14:textId="77777777" w:rsidR="00480A04" w:rsidRDefault="00480A04">
      <w:pPr>
        <w:spacing w:after="0" w:line="240" w:lineRule="auto"/>
      </w:pPr>
      <w:r>
        <w:separator/>
      </w:r>
    </w:p>
  </w:footnote>
  <w:footnote w:type="continuationSeparator" w:id="0">
    <w:p w14:paraId="3F416FDE" w14:textId="77777777" w:rsidR="00480A04" w:rsidRDefault="00480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A51E2" w14:textId="77777777" w:rsidR="00DD3742" w:rsidRDefault="00BD0C64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2BC2E7" wp14:editId="09274C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19050" t="19050" r="28575" b="1905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97DDD99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" fillcolor="#93a299 [3204]" strokecolor="white [3201]" strokeweight="3pt"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F8448C" wp14:editId="5F6A8C9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6822F0C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A085FA" wp14:editId="4A408AB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206721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Speaker phone with solid fill" style="width:9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" o:bullet="t">
        <v:imagedata r:id="rId1" o:title="" croptop="-3260f" cropbottom="-3260f" cropleft="-6805f" cropright="-6805f"/>
      </v:shape>
    </w:pict>
  </w:numPicBullet>
  <w:numPicBullet w:numPicBulletId="1">
    <w:pict>
      <v:shape id="_x0000_i1039" type="#_x0000_t75" alt="Speaker phone with solid fill" style="width:10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" o:bullet="t">
        <v:imagedata r:id="rId2" o:title="" croptop="-5634f" cropbottom="-5338f" cropleft="-9007f" cropright="-5591f"/>
      </v:shape>
    </w:pict>
  </w:numPicBullet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C94"/>
    <w:multiLevelType w:val="hybridMultilevel"/>
    <w:tmpl w:val="2A78B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3AF"/>
    <w:multiLevelType w:val="hybridMultilevel"/>
    <w:tmpl w:val="E27C307E"/>
    <w:lvl w:ilvl="0" w:tplc="D8FCF6B8">
      <w:start w:val="1"/>
      <w:numFmt w:val="bullet"/>
      <w:lvlText w:val=""/>
      <w:lvlJc w:val="righ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3" w15:restartNumberingAfterBreak="0">
    <w:nsid w:val="2693218B"/>
    <w:multiLevelType w:val="hybridMultilevel"/>
    <w:tmpl w:val="069C0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F78AA"/>
    <w:multiLevelType w:val="hybridMultilevel"/>
    <w:tmpl w:val="CF323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16DE"/>
    <w:multiLevelType w:val="hybridMultilevel"/>
    <w:tmpl w:val="0E46F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56CB2"/>
    <w:multiLevelType w:val="hybridMultilevel"/>
    <w:tmpl w:val="89FE3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B7287"/>
    <w:multiLevelType w:val="hybridMultilevel"/>
    <w:tmpl w:val="D272F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71A93"/>
    <w:multiLevelType w:val="hybridMultilevel"/>
    <w:tmpl w:val="63146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EB5559"/>
    <w:multiLevelType w:val="hybridMultilevel"/>
    <w:tmpl w:val="FFF637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63032">
    <w:abstractNumId w:val="14"/>
  </w:num>
  <w:num w:numId="2" w16cid:durableId="598488242">
    <w:abstractNumId w:val="7"/>
  </w:num>
  <w:num w:numId="3" w16cid:durableId="1557163149">
    <w:abstractNumId w:val="8"/>
  </w:num>
  <w:num w:numId="4" w16cid:durableId="97988111">
    <w:abstractNumId w:val="0"/>
  </w:num>
  <w:num w:numId="5" w16cid:durableId="2038120671">
    <w:abstractNumId w:val="10"/>
  </w:num>
  <w:num w:numId="6" w16cid:durableId="646010781">
    <w:abstractNumId w:val="9"/>
  </w:num>
  <w:num w:numId="7" w16cid:durableId="1616324350">
    <w:abstractNumId w:val="2"/>
  </w:num>
  <w:num w:numId="8" w16cid:durableId="1765035951">
    <w:abstractNumId w:val="3"/>
  </w:num>
  <w:num w:numId="9" w16cid:durableId="105120717">
    <w:abstractNumId w:val="13"/>
  </w:num>
  <w:num w:numId="10" w16cid:durableId="477068444">
    <w:abstractNumId w:val="6"/>
  </w:num>
  <w:num w:numId="11" w16cid:durableId="1941448172">
    <w:abstractNumId w:val="12"/>
  </w:num>
  <w:num w:numId="12" w16cid:durableId="1935236386">
    <w:abstractNumId w:val="4"/>
  </w:num>
  <w:num w:numId="13" w16cid:durableId="1657145176">
    <w:abstractNumId w:val="11"/>
  </w:num>
  <w:num w:numId="14" w16cid:durableId="1707101790">
    <w:abstractNumId w:val="5"/>
  </w:num>
  <w:num w:numId="15" w16cid:durableId="29749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E5"/>
    <w:rsid w:val="00007CE5"/>
    <w:rsid w:val="000112B4"/>
    <w:rsid w:val="00024A73"/>
    <w:rsid w:val="00037133"/>
    <w:rsid w:val="00052D50"/>
    <w:rsid w:val="00064450"/>
    <w:rsid w:val="00075A46"/>
    <w:rsid w:val="000B70D5"/>
    <w:rsid w:val="000D2FB2"/>
    <w:rsid w:val="00107BD6"/>
    <w:rsid w:val="001152D9"/>
    <w:rsid w:val="00116E7E"/>
    <w:rsid w:val="0013738A"/>
    <w:rsid w:val="0014010D"/>
    <w:rsid w:val="0014596A"/>
    <w:rsid w:val="00145990"/>
    <w:rsid w:val="001661C0"/>
    <w:rsid w:val="00181E0D"/>
    <w:rsid w:val="00184545"/>
    <w:rsid w:val="001B58F3"/>
    <w:rsid w:val="001C63B8"/>
    <w:rsid w:val="001D68B3"/>
    <w:rsid w:val="001D77DE"/>
    <w:rsid w:val="00200B53"/>
    <w:rsid w:val="00201B5F"/>
    <w:rsid w:val="00223C29"/>
    <w:rsid w:val="002251E1"/>
    <w:rsid w:val="00226B73"/>
    <w:rsid w:val="00226C2A"/>
    <w:rsid w:val="0023187F"/>
    <w:rsid w:val="00245F49"/>
    <w:rsid w:val="00280C09"/>
    <w:rsid w:val="00280DDA"/>
    <w:rsid w:val="0028774E"/>
    <w:rsid w:val="00294CF3"/>
    <w:rsid w:val="002A180B"/>
    <w:rsid w:val="002C04E6"/>
    <w:rsid w:val="002C4631"/>
    <w:rsid w:val="002D0D06"/>
    <w:rsid w:val="003260C4"/>
    <w:rsid w:val="003C276A"/>
    <w:rsid w:val="003C2CFE"/>
    <w:rsid w:val="003D7B03"/>
    <w:rsid w:val="003E437A"/>
    <w:rsid w:val="00414926"/>
    <w:rsid w:val="00422C5B"/>
    <w:rsid w:val="00441560"/>
    <w:rsid w:val="00472C62"/>
    <w:rsid w:val="0047653C"/>
    <w:rsid w:val="00480A04"/>
    <w:rsid w:val="004B1F24"/>
    <w:rsid w:val="004D7810"/>
    <w:rsid w:val="004F39B5"/>
    <w:rsid w:val="0050360F"/>
    <w:rsid w:val="00567D43"/>
    <w:rsid w:val="00581780"/>
    <w:rsid w:val="00582C69"/>
    <w:rsid w:val="005A44D6"/>
    <w:rsid w:val="005F3E48"/>
    <w:rsid w:val="006021F1"/>
    <w:rsid w:val="00625F29"/>
    <w:rsid w:val="0063205F"/>
    <w:rsid w:val="006366D8"/>
    <w:rsid w:val="00636EDD"/>
    <w:rsid w:val="0066745F"/>
    <w:rsid w:val="006A3000"/>
    <w:rsid w:val="006B041F"/>
    <w:rsid w:val="006C06D3"/>
    <w:rsid w:val="006C1060"/>
    <w:rsid w:val="006D4EBD"/>
    <w:rsid w:val="006F001F"/>
    <w:rsid w:val="006F4B36"/>
    <w:rsid w:val="00735C47"/>
    <w:rsid w:val="00742756"/>
    <w:rsid w:val="00746EB8"/>
    <w:rsid w:val="007552CB"/>
    <w:rsid w:val="007950EA"/>
    <w:rsid w:val="007E5CA3"/>
    <w:rsid w:val="007E7B52"/>
    <w:rsid w:val="0082355F"/>
    <w:rsid w:val="00890D32"/>
    <w:rsid w:val="0089163A"/>
    <w:rsid w:val="008923EC"/>
    <w:rsid w:val="00896575"/>
    <w:rsid w:val="008A1855"/>
    <w:rsid w:val="008A342B"/>
    <w:rsid w:val="008B2146"/>
    <w:rsid w:val="008C5A3E"/>
    <w:rsid w:val="008D7F8F"/>
    <w:rsid w:val="008E1C70"/>
    <w:rsid w:val="0090393F"/>
    <w:rsid w:val="009376B8"/>
    <w:rsid w:val="009957D2"/>
    <w:rsid w:val="009A546F"/>
    <w:rsid w:val="009A6208"/>
    <w:rsid w:val="009B2F87"/>
    <w:rsid w:val="009F4743"/>
    <w:rsid w:val="009F7B37"/>
    <w:rsid w:val="00A022AE"/>
    <w:rsid w:val="00A027CE"/>
    <w:rsid w:val="00A053C5"/>
    <w:rsid w:val="00A1219B"/>
    <w:rsid w:val="00A3080E"/>
    <w:rsid w:val="00AF5552"/>
    <w:rsid w:val="00B0515B"/>
    <w:rsid w:val="00B3043F"/>
    <w:rsid w:val="00B36AF9"/>
    <w:rsid w:val="00B40C5D"/>
    <w:rsid w:val="00B47C93"/>
    <w:rsid w:val="00B57B7F"/>
    <w:rsid w:val="00B81627"/>
    <w:rsid w:val="00B841F1"/>
    <w:rsid w:val="00B90B6F"/>
    <w:rsid w:val="00BA09EC"/>
    <w:rsid w:val="00BA2D1A"/>
    <w:rsid w:val="00BA71F4"/>
    <w:rsid w:val="00BC0BBF"/>
    <w:rsid w:val="00BC2EAA"/>
    <w:rsid w:val="00BD0C64"/>
    <w:rsid w:val="00BD7EBA"/>
    <w:rsid w:val="00BF04CA"/>
    <w:rsid w:val="00BF284C"/>
    <w:rsid w:val="00C00A16"/>
    <w:rsid w:val="00C2403D"/>
    <w:rsid w:val="00C354D0"/>
    <w:rsid w:val="00C355B1"/>
    <w:rsid w:val="00C37A9B"/>
    <w:rsid w:val="00C41929"/>
    <w:rsid w:val="00C4608E"/>
    <w:rsid w:val="00C73FC2"/>
    <w:rsid w:val="00C77E2E"/>
    <w:rsid w:val="00CB2FE2"/>
    <w:rsid w:val="00CE5FD1"/>
    <w:rsid w:val="00CF36DF"/>
    <w:rsid w:val="00D02D5F"/>
    <w:rsid w:val="00D03F85"/>
    <w:rsid w:val="00D33141"/>
    <w:rsid w:val="00D7233B"/>
    <w:rsid w:val="00D7444E"/>
    <w:rsid w:val="00D82FCD"/>
    <w:rsid w:val="00DD3742"/>
    <w:rsid w:val="00DD4955"/>
    <w:rsid w:val="00DE6CC2"/>
    <w:rsid w:val="00E00B21"/>
    <w:rsid w:val="00E022FB"/>
    <w:rsid w:val="00E054D0"/>
    <w:rsid w:val="00E16AB9"/>
    <w:rsid w:val="00E40E61"/>
    <w:rsid w:val="00E41211"/>
    <w:rsid w:val="00E570B2"/>
    <w:rsid w:val="00E61883"/>
    <w:rsid w:val="00E641C3"/>
    <w:rsid w:val="00E77AFD"/>
    <w:rsid w:val="00E93459"/>
    <w:rsid w:val="00EA1DCC"/>
    <w:rsid w:val="00EB46DE"/>
    <w:rsid w:val="00EB60F7"/>
    <w:rsid w:val="00EB7FF2"/>
    <w:rsid w:val="00ED3762"/>
    <w:rsid w:val="00EE0C1E"/>
    <w:rsid w:val="00EE5E75"/>
    <w:rsid w:val="00EF3046"/>
    <w:rsid w:val="00F1229B"/>
    <w:rsid w:val="00F21AB3"/>
    <w:rsid w:val="00F56134"/>
    <w:rsid w:val="00F56A47"/>
    <w:rsid w:val="00F85786"/>
    <w:rsid w:val="00F91436"/>
    <w:rsid w:val="00F97933"/>
    <w:rsid w:val="00F979F1"/>
    <w:rsid w:val="00FB0E19"/>
    <w:rsid w:val="00FC15CA"/>
    <w:rsid w:val="00FC2F63"/>
    <w:rsid w:val="00FC41F3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0A483"/>
  <w15:docId w15:val="{C58392F5-A728-4EC0-A570-244303BE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F3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007CE5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4E6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74642D9C404925B92C135CE55C9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6B0E7-DFFD-4F59-8A23-7DD837A65224}"/>
      </w:docPartPr>
      <w:docPartBody>
        <w:p w:rsidR="000A227A" w:rsidRDefault="000A227A">
          <w:pPr>
            <w:pStyle w:val="7474642D9C404925B92C135CE55C979D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7A"/>
    <w:rsid w:val="000A227A"/>
    <w:rsid w:val="00107BD6"/>
    <w:rsid w:val="00226B73"/>
    <w:rsid w:val="0035337C"/>
    <w:rsid w:val="00424C11"/>
    <w:rsid w:val="00587B78"/>
    <w:rsid w:val="005D4F4F"/>
    <w:rsid w:val="006A3000"/>
    <w:rsid w:val="006D4EBD"/>
    <w:rsid w:val="0082355F"/>
    <w:rsid w:val="00AC4CC8"/>
    <w:rsid w:val="00B841F1"/>
    <w:rsid w:val="00BD7EBA"/>
    <w:rsid w:val="00BF04CA"/>
    <w:rsid w:val="00BF284C"/>
    <w:rsid w:val="00C073BF"/>
    <w:rsid w:val="00DF2FC9"/>
    <w:rsid w:val="00F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4642D9C404925B92C135CE55C979D">
    <w:name w:val="7474642D9C404925B92C135CE55C97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59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U.RAM SANGAR</dc:creator>
  <cp:lastModifiedBy>rex rajan</cp:lastModifiedBy>
  <cp:revision>8</cp:revision>
  <cp:lastPrinted>2024-08-28T05:43:00Z</cp:lastPrinted>
  <dcterms:created xsi:type="dcterms:W3CDTF">2024-08-28T05:42:00Z</dcterms:created>
  <dcterms:modified xsi:type="dcterms:W3CDTF">2024-08-30T03:52:00Z</dcterms:modified>
</cp:coreProperties>
</file>